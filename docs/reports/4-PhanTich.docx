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Pr="00572692" w:rsidRDefault="0037628A" w:rsidP="0037628A">
      <w:pPr>
        <w:pStyle w:val="Title"/>
        <w:jc w:val="right"/>
        <w:rPr>
          <w:lang w:val="en-US"/>
        </w:rPr>
      </w:pPr>
    </w:p>
    <w:p w:rsidR="0037628A" w:rsidRPr="00572692" w:rsidRDefault="0037628A" w:rsidP="0037628A">
      <w:pPr>
        <w:rPr>
          <w:lang w:val="en-US"/>
        </w:rPr>
      </w:pPr>
    </w:p>
    <w:p w:rsidR="0037628A" w:rsidRPr="00572692" w:rsidRDefault="0037628A" w:rsidP="0037628A">
      <w:pPr>
        <w:rPr>
          <w:lang w:val="en-US"/>
        </w:rPr>
      </w:pPr>
    </w:p>
    <w:p w:rsidR="0037628A" w:rsidRPr="00572692" w:rsidRDefault="0037628A" w:rsidP="0037628A">
      <w:pPr>
        <w:pStyle w:val="Title"/>
        <w:jc w:val="right"/>
        <w:rPr>
          <w:lang w:val="en-US"/>
        </w:rPr>
      </w:pPr>
    </w:p>
    <w:p w:rsidR="0037628A" w:rsidRPr="00572692" w:rsidRDefault="0037628A" w:rsidP="0037628A">
      <w:pPr>
        <w:pStyle w:val="Title"/>
        <w:jc w:val="right"/>
        <w:rPr>
          <w:lang w:val="en-US"/>
        </w:rPr>
      </w:pPr>
    </w:p>
    <w:p w:rsidR="0037628A" w:rsidRPr="00572692" w:rsidRDefault="0037628A" w:rsidP="0037628A">
      <w:pPr>
        <w:pStyle w:val="Title"/>
        <w:jc w:val="right"/>
        <w:rPr>
          <w:lang w:val="en-US"/>
        </w:rPr>
      </w:pPr>
    </w:p>
    <w:p w:rsidR="0037628A" w:rsidRPr="00572692" w:rsidRDefault="00FD06E2" w:rsidP="0037628A">
      <w:pPr>
        <w:pStyle w:val="Title"/>
        <w:jc w:val="right"/>
        <w:rPr>
          <w:lang w:val="en-US"/>
        </w:rPr>
      </w:pPr>
      <w:r w:rsidRPr="00572692">
        <w:rPr>
          <w:b w:val="0"/>
          <w:lang w:val="en-US"/>
        </w:rPr>
        <w:t>Hồ sơ Phân tích</w:t>
      </w:r>
      <w:r w:rsidR="004C5580" w:rsidRPr="00572692">
        <w:rPr>
          <w:b w:val="0"/>
          <w:lang w:val="en-US"/>
        </w:rPr>
        <w:br/>
      </w:r>
      <w:r w:rsidR="004C5580" w:rsidRPr="00572692">
        <w:rPr>
          <w:sz w:val="40"/>
          <w:lang w:val="en-US"/>
        </w:rPr>
        <w:t>Website tủ sách online BookExchange</w:t>
      </w:r>
    </w:p>
    <w:p w:rsidR="0037628A" w:rsidRPr="00572692" w:rsidRDefault="0037628A" w:rsidP="0037628A">
      <w:pPr>
        <w:rPr>
          <w:lang w:val="en-US"/>
        </w:rPr>
      </w:pPr>
    </w:p>
    <w:p w:rsidR="0037628A" w:rsidRPr="00572692" w:rsidRDefault="004C5580" w:rsidP="0037628A">
      <w:pPr>
        <w:jc w:val="right"/>
        <w:rPr>
          <w:rFonts w:ascii="Arial" w:hAnsi="Arial"/>
          <w:sz w:val="30"/>
          <w:szCs w:val="30"/>
          <w:lang w:val="en-US"/>
        </w:rPr>
      </w:pPr>
      <w:r w:rsidRPr="00572692">
        <w:rPr>
          <w:rFonts w:ascii="Arial" w:hAnsi="Arial"/>
          <w:sz w:val="30"/>
          <w:szCs w:val="30"/>
          <w:lang w:val="en-US"/>
        </w:rPr>
        <w:t>Phiên bản</w:t>
      </w:r>
      <w:r w:rsidR="0037628A" w:rsidRPr="00572692">
        <w:rPr>
          <w:rFonts w:ascii="Arial" w:hAnsi="Arial"/>
          <w:sz w:val="30"/>
          <w:szCs w:val="30"/>
          <w:lang w:val="en-US"/>
        </w:rPr>
        <w:t xml:space="preserve"> </w:t>
      </w:r>
      <w:r w:rsidR="00222167" w:rsidRPr="00572692">
        <w:rPr>
          <w:rFonts w:ascii="Arial" w:hAnsi="Arial"/>
          <w:sz w:val="30"/>
          <w:szCs w:val="30"/>
          <w:lang w:val="en-US"/>
        </w:rPr>
        <w:t>1</w:t>
      </w:r>
      <w:r w:rsidR="0037628A" w:rsidRPr="00572692">
        <w:rPr>
          <w:rFonts w:ascii="Arial" w:hAnsi="Arial"/>
          <w:sz w:val="30"/>
          <w:szCs w:val="30"/>
          <w:lang w:val="en-US"/>
        </w:rPr>
        <w:t>.</w:t>
      </w:r>
      <w:r w:rsidRPr="00572692">
        <w:rPr>
          <w:rFonts w:ascii="Arial" w:hAnsi="Arial"/>
          <w:sz w:val="30"/>
          <w:szCs w:val="30"/>
          <w:lang w:val="en-US"/>
        </w:rPr>
        <w:t>1</w:t>
      </w:r>
    </w:p>
    <w:p w:rsidR="0037628A" w:rsidRPr="00572692" w:rsidRDefault="0037628A" w:rsidP="0037628A">
      <w:pPr>
        <w:pStyle w:val="Title"/>
        <w:jc w:val="both"/>
        <w:rPr>
          <w:lang w:val="en-US"/>
        </w:rPr>
      </w:pPr>
    </w:p>
    <w:p w:rsidR="0037628A" w:rsidRPr="00572692" w:rsidRDefault="0037628A" w:rsidP="0037628A">
      <w:pPr>
        <w:rPr>
          <w:lang w:val="en-US"/>
        </w:rPr>
      </w:pPr>
    </w:p>
    <w:p w:rsidR="0037628A" w:rsidRPr="00572692" w:rsidRDefault="0037628A" w:rsidP="0037628A">
      <w:pPr>
        <w:rPr>
          <w:lang w:val="en-US"/>
        </w:rPr>
      </w:pPr>
    </w:p>
    <w:p w:rsidR="0037628A" w:rsidRPr="00572692" w:rsidRDefault="0037628A" w:rsidP="0037628A">
      <w:pPr>
        <w:rPr>
          <w:lang w:val="en-US"/>
        </w:rPr>
      </w:pPr>
    </w:p>
    <w:p w:rsidR="0037628A" w:rsidRPr="00572692" w:rsidRDefault="0037628A" w:rsidP="0037628A">
      <w:pPr>
        <w:rPr>
          <w:lang w:val="en-US"/>
        </w:rPr>
      </w:pPr>
    </w:p>
    <w:p w:rsidR="0037628A" w:rsidRPr="00572692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Default="001434CE" w:rsidP="0037628A">
      <w:pPr>
        <w:rPr>
          <w:lang w:val="en-US"/>
        </w:rPr>
      </w:pPr>
    </w:p>
    <w:p w:rsidR="001434CE" w:rsidRPr="00572692" w:rsidRDefault="001434CE" w:rsidP="0037628A">
      <w:pPr>
        <w:rPr>
          <w:lang w:val="en-US"/>
        </w:rPr>
      </w:pPr>
    </w:p>
    <w:p w:rsidR="0037628A" w:rsidRPr="00572692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572692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E453AA" w:rsidRDefault="00222167" w:rsidP="0037628A">
      <w:pPr>
        <w:jc w:val="center"/>
        <w:rPr>
          <w:rFonts w:ascii="Arial" w:hAnsi="Arial" w:cs="Arial"/>
          <w:b/>
          <w:sz w:val="30"/>
          <w:szCs w:val="30"/>
          <w:lang w:val="en-US"/>
        </w:rPr>
      </w:pPr>
      <w:r w:rsidRPr="00E453AA">
        <w:rPr>
          <w:rFonts w:ascii="Arial" w:hAnsi="Arial" w:cs="Arial"/>
          <w:b/>
          <w:sz w:val="30"/>
          <w:szCs w:val="30"/>
          <w:lang w:val="en-US"/>
        </w:rPr>
        <w:t>1512043</w:t>
      </w:r>
      <w:r w:rsidR="0037628A" w:rsidRPr="00E453AA">
        <w:rPr>
          <w:rFonts w:ascii="Arial" w:hAnsi="Arial" w:cs="Arial"/>
          <w:b/>
          <w:sz w:val="30"/>
          <w:szCs w:val="30"/>
          <w:lang w:val="en-US"/>
        </w:rPr>
        <w:t xml:space="preserve"> – </w:t>
      </w:r>
      <w:r w:rsidRPr="00E453AA">
        <w:rPr>
          <w:rFonts w:ascii="Arial" w:hAnsi="Arial" w:cs="Arial"/>
          <w:b/>
          <w:sz w:val="30"/>
          <w:szCs w:val="30"/>
          <w:lang w:val="en-US"/>
        </w:rPr>
        <w:t>Trần Mạnh Chung</w:t>
      </w:r>
    </w:p>
    <w:p w:rsidR="00222167" w:rsidRPr="00E453AA" w:rsidRDefault="00222167" w:rsidP="00222167">
      <w:pPr>
        <w:jc w:val="center"/>
        <w:rPr>
          <w:rFonts w:ascii="Arial" w:hAnsi="Arial" w:cs="Arial"/>
          <w:b/>
          <w:sz w:val="30"/>
          <w:szCs w:val="30"/>
          <w:lang w:val="en-US"/>
        </w:rPr>
      </w:pPr>
      <w:r w:rsidRPr="00E453AA">
        <w:rPr>
          <w:rFonts w:ascii="Arial" w:hAnsi="Arial" w:cs="Arial"/>
          <w:b/>
          <w:sz w:val="30"/>
          <w:szCs w:val="30"/>
          <w:lang w:val="en-US"/>
        </w:rPr>
        <w:t>1512095</w:t>
      </w:r>
      <w:r w:rsidR="0037628A" w:rsidRPr="00E453AA">
        <w:rPr>
          <w:rFonts w:ascii="Arial" w:hAnsi="Arial" w:cs="Arial"/>
          <w:b/>
          <w:sz w:val="30"/>
          <w:szCs w:val="30"/>
          <w:lang w:val="en-US"/>
        </w:rPr>
        <w:t xml:space="preserve"> – </w:t>
      </w:r>
      <w:r w:rsidRPr="00E453AA">
        <w:rPr>
          <w:rFonts w:ascii="Arial" w:hAnsi="Arial" w:cs="Arial"/>
          <w:b/>
          <w:sz w:val="30"/>
          <w:szCs w:val="30"/>
          <w:lang w:val="en-US"/>
        </w:rPr>
        <w:t>Cao Võ Đạt</w:t>
      </w:r>
    </w:p>
    <w:p w:rsidR="00222167" w:rsidRPr="00E453AA" w:rsidRDefault="00222167" w:rsidP="00222167">
      <w:pPr>
        <w:jc w:val="center"/>
        <w:rPr>
          <w:b/>
          <w:sz w:val="30"/>
          <w:szCs w:val="30"/>
          <w:lang w:val="en-US"/>
        </w:rPr>
      </w:pPr>
      <w:r w:rsidRPr="00E453AA">
        <w:rPr>
          <w:rFonts w:ascii="Arial" w:hAnsi="Arial" w:cs="Arial"/>
          <w:b/>
          <w:sz w:val="30"/>
          <w:szCs w:val="30"/>
          <w:lang w:val="en-US"/>
        </w:rPr>
        <w:t>1512044 – Nguyễn Đình Chương</w:t>
      </w:r>
    </w:p>
    <w:p w:rsidR="00222167" w:rsidRPr="00572692" w:rsidRDefault="00222167" w:rsidP="00222167">
      <w:pPr>
        <w:jc w:val="center"/>
        <w:rPr>
          <w:rFonts w:ascii="Arial" w:hAnsi="Arial" w:cs="Arial"/>
          <w:sz w:val="30"/>
          <w:szCs w:val="30"/>
          <w:lang w:val="en-US"/>
        </w:rPr>
        <w:sectPr w:rsidR="00222167" w:rsidRPr="00572692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572692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572692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572692" w:rsidRDefault="007A1DE8" w:rsidP="007A1DE8">
      <w:pPr>
        <w:jc w:val="both"/>
        <w:rPr>
          <w:rFonts w:eastAsia="SimSun"/>
          <w:lang w:val="en-US"/>
        </w:rPr>
      </w:pPr>
    </w:p>
    <w:tbl>
      <w:tblPr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286"/>
        <w:gridCol w:w="2610"/>
      </w:tblGrid>
      <w:tr w:rsidR="007A1DE8" w:rsidRPr="00572692" w:rsidTr="004C55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72692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72692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72692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72692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572692" w:rsidTr="004C55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572692" w:rsidRDefault="004C5580" w:rsidP="004C558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72692">
              <w:rPr>
                <w:rFonts w:eastAsia="SimSun"/>
                <w:lang w:val="en-US"/>
              </w:rPr>
              <w:t>13</w:t>
            </w:r>
            <w:r w:rsidR="0037628A" w:rsidRPr="00572692">
              <w:rPr>
                <w:rFonts w:eastAsia="SimSun"/>
                <w:lang w:val="en-US"/>
              </w:rPr>
              <w:t>/</w:t>
            </w:r>
            <w:r w:rsidRPr="00572692">
              <w:rPr>
                <w:rFonts w:eastAsia="SimSun"/>
                <w:lang w:val="en-US"/>
              </w:rPr>
              <w:t>04</w:t>
            </w:r>
            <w:r w:rsidR="0037628A" w:rsidRPr="00572692">
              <w:rPr>
                <w:rFonts w:eastAsia="SimSun"/>
                <w:lang w:val="en-US"/>
              </w:rPr>
              <w:t>/</w:t>
            </w:r>
            <w:r w:rsidRPr="00572692">
              <w:rPr>
                <w:rFonts w:eastAsia="SimSun"/>
                <w:lang w:val="en-US"/>
              </w:rPr>
              <w:t>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572692" w:rsidRDefault="004C5580" w:rsidP="004C558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72692">
              <w:rPr>
                <w:rFonts w:eastAsia="SimSun"/>
                <w:lang w:val="en-US"/>
              </w:rPr>
              <w:t>1.0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572692" w:rsidRDefault="004C5580" w:rsidP="004C558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72692">
              <w:rPr>
                <w:rFonts w:eastAsia="SimSun"/>
                <w:lang w:val="en-US"/>
              </w:rPr>
              <w:t>Tạo tài liệu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28A" w:rsidRPr="00572692" w:rsidRDefault="004C5580" w:rsidP="004C558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72692">
              <w:rPr>
                <w:rFonts w:eastAsia="SimSun"/>
                <w:lang w:val="en-US"/>
              </w:rPr>
              <w:t>Nguyễn Đình Chương</w:t>
            </w:r>
          </w:p>
        </w:tc>
      </w:tr>
      <w:tr w:rsidR="007A1DE8" w:rsidRPr="00572692" w:rsidTr="004C55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1DE8" w:rsidRPr="00572692" w:rsidRDefault="004C5580" w:rsidP="004C558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72692">
              <w:rPr>
                <w:rFonts w:eastAsia="SimSun"/>
                <w:lang w:val="en-US"/>
              </w:rPr>
              <w:t>25/05/2018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1DE8" w:rsidRPr="00572692" w:rsidRDefault="004C5580" w:rsidP="004C558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72692">
              <w:rPr>
                <w:rFonts w:eastAsia="SimSun"/>
                <w:lang w:val="en-US"/>
              </w:rPr>
              <w:t>1.1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1DE8" w:rsidRPr="00572692" w:rsidRDefault="004C5580" w:rsidP="004C558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72692">
              <w:rPr>
                <w:rFonts w:eastAsia="SimSun"/>
                <w:lang w:val="en-US"/>
              </w:rPr>
              <w:t xml:space="preserve">Cập nhật sơ đồ lớp </w:t>
            </w:r>
            <w:r w:rsidRPr="00572692">
              <w:rPr>
                <w:rFonts w:eastAsia="SimSun"/>
                <w:lang w:val="en-US"/>
              </w:rPr>
              <w:br/>
              <w:t>mức phân tích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1DE8" w:rsidRPr="00572692" w:rsidRDefault="004C5580" w:rsidP="004C558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72692">
              <w:rPr>
                <w:rFonts w:eastAsia="SimSun"/>
                <w:lang w:val="en-US"/>
              </w:rPr>
              <w:t>Cao Võ Đạt</w:t>
            </w:r>
          </w:p>
        </w:tc>
      </w:tr>
      <w:tr w:rsidR="007A1DE8" w:rsidRPr="00572692" w:rsidTr="004C55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572692" w:rsidTr="004C55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572692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Pr="00572692" w:rsidRDefault="007A1DE8">
      <w:pPr>
        <w:pStyle w:val="Title"/>
        <w:jc w:val="both"/>
        <w:rPr>
          <w:lang w:val="en-US"/>
        </w:rPr>
      </w:pPr>
    </w:p>
    <w:p w:rsidR="005E2817" w:rsidRPr="00572692" w:rsidRDefault="007A1DE8" w:rsidP="005E2817">
      <w:pPr>
        <w:pStyle w:val="Title"/>
        <w:rPr>
          <w:lang w:val="en-US"/>
        </w:rPr>
      </w:pPr>
      <w:r w:rsidRPr="00572692">
        <w:br w:type="page"/>
      </w:r>
      <w:r w:rsidR="005E2817" w:rsidRPr="00572692">
        <w:rPr>
          <w:lang w:val="en-US"/>
        </w:rPr>
        <w:lastRenderedPageBreak/>
        <w:t>Mục lục</w:t>
      </w:r>
    </w:p>
    <w:p w:rsidR="00B25120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72692">
        <w:rPr>
          <w:lang w:val="en-US"/>
        </w:rPr>
        <w:fldChar w:fldCharType="begin"/>
      </w:r>
      <w:r w:rsidRPr="00572692">
        <w:rPr>
          <w:lang w:val="en-US"/>
        </w:rPr>
        <w:instrText xml:space="preserve"> TOC \o "1-2" \h \z \u </w:instrText>
      </w:r>
      <w:r w:rsidRPr="00572692">
        <w:rPr>
          <w:lang w:val="en-US"/>
        </w:rPr>
        <w:fldChar w:fldCharType="separate"/>
      </w:r>
      <w:hyperlink w:anchor="_Toc516516752" w:history="1">
        <w:r w:rsidR="00B25120" w:rsidRPr="00BA2836">
          <w:rPr>
            <w:rStyle w:val="Hyperlink"/>
            <w:noProof/>
          </w:rPr>
          <w:t>1.</w:t>
        </w:r>
        <w:r w:rsidR="00B2512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25120" w:rsidRPr="00BA2836">
          <w:rPr>
            <w:rStyle w:val="Hyperlink"/>
            <w:noProof/>
          </w:rPr>
          <w:t xml:space="preserve">Sơ đồ lớp </w:t>
        </w:r>
        <w:r w:rsidR="00B25120" w:rsidRPr="00BA2836">
          <w:rPr>
            <w:rStyle w:val="Hyperlink"/>
            <w:noProof/>
            <w:lang w:val="en-US"/>
          </w:rPr>
          <w:t>(</w:t>
        </w:r>
        <w:r w:rsidR="00B25120" w:rsidRPr="00BA2836">
          <w:rPr>
            <w:rStyle w:val="Hyperlink"/>
            <w:noProof/>
          </w:rPr>
          <w:t>mức phân tích</w:t>
        </w:r>
        <w:r w:rsidR="00B25120" w:rsidRPr="00BA2836">
          <w:rPr>
            <w:rStyle w:val="Hyperlink"/>
            <w:noProof/>
            <w:lang w:val="en-US"/>
          </w:rPr>
          <w:t>)</w:t>
        </w:r>
        <w:r w:rsidR="00B25120">
          <w:rPr>
            <w:noProof/>
            <w:webHidden/>
          </w:rPr>
          <w:tab/>
        </w:r>
        <w:r w:rsidR="00B25120">
          <w:rPr>
            <w:noProof/>
            <w:webHidden/>
          </w:rPr>
          <w:fldChar w:fldCharType="begin"/>
        </w:r>
        <w:r w:rsidR="00B25120">
          <w:rPr>
            <w:noProof/>
            <w:webHidden/>
          </w:rPr>
          <w:instrText xml:space="preserve"> PAGEREF _Toc516516752 \h </w:instrText>
        </w:r>
        <w:r w:rsidR="00B25120">
          <w:rPr>
            <w:noProof/>
            <w:webHidden/>
          </w:rPr>
        </w:r>
        <w:r w:rsidR="00B25120">
          <w:rPr>
            <w:noProof/>
            <w:webHidden/>
          </w:rPr>
          <w:fldChar w:fldCharType="separate"/>
        </w:r>
        <w:r w:rsidR="00B25120">
          <w:rPr>
            <w:noProof/>
            <w:webHidden/>
          </w:rPr>
          <w:t>3</w:t>
        </w:r>
        <w:r w:rsidR="00B25120">
          <w:rPr>
            <w:noProof/>
            <w:webHidden/>
          </w:rPr>
          <w:fldChar w:fldCharType="end"/>
        </w:r>
      </w:hyperlink>
    </w:p>
    <w:p w:rsidR="00B25120" w:rsidRDefault="00B251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516753" w:history="1">
        <w:r w:rsidRPr="00BA283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A2836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120" w:rsidRDefault="00B251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516754" w:history="1">
        <w:r w:rsidRPr="00BA283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A2836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5120" w:rsidRDefault="00B251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516755" w:history="1">
        <w:r w:rsidRPr="00BA283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A2836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817" w:rsidRPr="00572692" w:rsidRDefault="005E2817" w:rsidP="005E2817">
      <w:pPr>
        <w:pStyle w:val="BodyText"/>
        <w:rPr>
          <w:lang w:val="en-US"/>
        </w:rPr>
      </w:pPr>
      <w:r w:rsidRPr="00572692">
        <w:rPr>
          <w:lang w:val="en-US"/>
        </w:rPr>
        <w:fldChar w:fldCharType="end"/>
      </w:r>
    </w:p>
    <w:p w:rsidR="00FD06E2" w:rsidRPr="00572692" w:rsidRDefault="005E2817" w:rsidP="00FD06E2">
      <w:pPr>
        <w:pStyle w:val="Heading1"/>
      </w:pPr>
      <w:bookmarkStart w:id="0" w:name="_GoBack"/>
      <w:bookmarkEnd w:id="0"/>
      <w:r w:rsidRPr="00572692">
        <w:br w:type="page"/>
      </w:r>
      <w:bookmarkStart w:id="1" w:name="_Toc167699049"/>
      <w:bookmarkStart w:id="2" w:name="_Toc516516752"/>
      <w:r w:rsidR="00FD06E2" w:rsidRPr="00572692">
        <w:lastRenderedPageBreak/>
        <w:t xml:space="preserve">Sơ đồ lớp </w:t>
      </w:r>
      <w:r w:rsidR="00FD06E2" w:rsidRPr="00572692">
        <w:rPr>
          <w:lang w:val="en-US"/>
        </w:rPr>
        <w:t>(</w:t>
      </w:r>
      <w:r w:rsidR="00FD06E2" w:rsidRPr="00572692">
        <w:t>mức phân tích</w:t>
      </w:r>
      <w:bookmarkEnd w:id="1"/>
      <w:r w:rsidR="00FD06E2" w:rsidRPr="00572692">
        <w:rPr>
          <w:lang w:val="en-US"/>
        </w:rPr>
        <w:t>)</w:t>
      </w:r>
      <w:bookmarkEnd w:id="2"/>
    </w:p>
    <w:p w:rsidR="00FD06E2" w:rsidRPr="00572692" w:rsidRDefault="00FD06E2" w:rsidP="00FD06E2">
      <w:pPr>
        <w:pStyle w:val="Heading2"/>
      </w:pPr>
      <w:bookmarkStart w:id="3" w:name="_Toc516516753"/>
      <w:r w:rsidRPr="00572692">
        <w:t>Sơ đồ lớp (mức phân tích)</w:t>
      </w:r>
      <w:bookmarkEnd w:id="3"/>
    </w:p>
    <w:p w:rsidR="002A610F" w:rsidRPr="00572692" w:rsidRDefault="00744953" w:rsidP="00744953">
      <w:pPr>
        <w:spacing w:line="360" w:lineRule="auto"/>
        <w:jc w:val="center"/>
        <w:rPr>
          <w:i/>
          <w:lang w:val="en-US"/>
        </w:rPr>
      </w:pPr>
      <w:r w:rsidRPr="00572692">
        <w:rPr>
          <w:i/>
          <w:noProof/>
          <w:lang w:val="en-US"/>
        </w:rPr>
        <w:drawing>
          <wp:inline distT="0" distB="0" distL="0" distR="0">
            <wp:extent cx="5886450" cy="2530475"/>
            <wp:effectExtent l="19050" t="19050" r="1905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3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953" w:rsidRPr="00572692" w:rsidRDefault="00744953" w:rsidP="00744953">
      <w:pPr>
        <w:spacing w:line="360" w:lineRule="auto"/>
        <w:jc w:val="center"/>
        <w:rPr>
          <w:i/>
          <w:sz w:val="20"/>
          <w:lang w:val="en-US"/>
        </w:rPr>
      </w:pPr>
      <w:r w:rsidRPr="00572692">
        <w:rPr>
          <w:b/>
          <w:i/>
          <w:sz w:val="20"/>
          <w:lang w:val="en-US"/>
        </w:rPr>
        <w:t>Hình 1</w:t>
      </w:r>
      <w:r w:rsidRPr="00572692">
        <w:rPr>
          <w:i/>
          <w:sz w:val="20"/>
          <w:lang w:val="en-US"/>
        </w:rPr>
        <w:t>: Sơ đồ lớp mức phân tích của BookExchange</w:t>
      </w:r>
    </w:p>
    <w:p w:rsidR="00FD06E2" w:rsidRPr="00572692" w:rsidRDefault="00FD06E2" w:rsidP="00FD06E2">
      <w:pPr>
        <w:pStyle w:val="Heading2"/>
      </w:pPr>
      <w:bookmarkStart w:id="4" w:name="_Toc516516754"/>
      <w:r w:rsidRPr="00572692">
        <w:t>Danh sách các lớp đối tượng và quan hệ</w:t>
      </w:r>
      <w:bookmarkEnd w:id="4"/>
    </w:p>
    <w:tbl>
      <w:tblPr>
        <w:tblStyle w:val="TableGrid"/>
        <w:tblW w:w="9265" w:type="dxa"/>
        <w:tblLook w:val="01E0" w:firstRow="1" w:lastRow="1" w:firstColumn="1" w:lastColumn="1" w:noHBand="0" w:noVBand="0"/>
      </w:tblPr>
      <w:tblGrid>
        <w:gridCol w:w="801"/>
        <w:gridCol w:w="4234"/>
        <w:gridCol w:w="4230"/>
      </w:tblGrid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4234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b/>
              </w:rPr>
            </w:pPr>
            <w:r w:rsidRPr="00572692">
              <w:rPr>
                <w:b/>
              </w:rPr>
              <w:t>Tên lớp/quan hệ</w:t>
            </w:r>
          </w:p>
        </w:tc>
        <w:tc>
          <w:tcPr>
            <w:tcW w:w="4230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1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dùng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dùng cuối của hệ thống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2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dùng đã đăng ký tài khoản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dùng đã có tài khoản trên hệ thống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3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dùng chưa đăng ký tài khoản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dùng chưa đăng kí (Khách vãng lai truy cập trang web)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4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Quản trị viên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quản trị nội dung trang web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5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Tủ sách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Kho sách cho mượn của người dùng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6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Sách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Sách người dùng đăng tải lên hệ thống để cho mượn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7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Yêu cầu mượn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Yêu cầu người khác cho mượn sách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8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Hệ thống BookExchange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Class hệ thống, chuyên xử lý các tác vụ hệ thống</w:t>
            </w:r>
          </w:p>
        </w:tc>
      </w:tr>
      <w:tr w:rsidR="00772D9E" w:rsidRPr="00572692" w:rsidTr="00772D9E">
        <w:tc>
          <w:tcPr>
            <w:tcW w:w="801" w:type="dxa"/>
          </w:tcPr>
          <w:p w:rsidR="00772D9E" w:rsidRPr="00572692" w:rsidRDefault="00772D9E" w:rsidP="006D266A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9</w:t>
            </w:r>
          </w:p>
        </w:tc>
        <w:tc>
          <w:tcPr>
            <w:tcW w:w="4234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Báo cáo vi phạm</w:t>
            </w:r>
          </w:p>
        </w:tc>
        <w:tc>
          <w:tcPr>
            <w:tcW w:w="4230" w:type="dxa"/>
          </w:tcPr>
          <w:p w:rsidR="00772D9E" w:rsidRPr="00572692" w:rsidRDefault="00772D9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Tố cáo những người dùng vi phạm điều khoản và chính sách của BookExchange</w:t>
            </w:r>
          </w:p>
        </w:tc>
      </w:tr>
    </w:tbl>
    <w:p w:rsidR="0045494D" w:rsidRPr="00572692" w:rsidRDefault="0045494D" w:rsidP="0045494D">
      <w:pPr>
        <w:pStyle w:val="Heading2"/>
        <w:numPr>
          <w:ilvl w:val="0"/>
          <w:numId w:val="0"/>
        </w:numPr>
      </w:pPr>
    </w:p>
    <w:p w:rsidR="0045494D" w:rsidRPr="00572692" w:rsidRDefault="0045494D" w:rsidP="0045494D">
      <w:pPr>
        <w:rPr>
          <w:rFonts w:ascii="Arial" w:hAnsi="Arial"/>
          <w:sz w:val="22"/>
        </w:rPr>
      </w:pPr>
      <w:r w:rsidRPr="00572692">
        <w:br w:type="page"/>
      </w:r>
    </w:p>
    <w:p w:rsidR="00FD06E2" w:rsidRPr="00572692" w:rsidRDefault="00FD06E2" w:rsidP="00FD06E2">
      <w:pPr>
        <w:pStyle w:val="Heading2"/>
      </w:pPr>
      <w:bookmarkStart w:id="5" w:name="_Toc516516755"/>
      <w:r w:rsidRPr="00572692">
        <w:lastRenderedPageBreak/>
        <w:t>Mô tả chi tiết từng lớp đối tượng</w:t>
      </w:r>
      <w:bookmarkEnd w:id="5"/>
    </w:p>
    <w:p w:rsidR="00924FFC" w:rsidRPr="00572692" w:rsidRDefault="00924FFC" w:rsidP="00924FFC">
      <w:pPr>
        <w:pStyle w:val="Heading3"/>
        <w:widowControl/>
        <w:spacing w:after="0"/>
      </w:pPr>
      <w:r w:rsidRPr="00572692">
        <w:rPr>
          <w:lang w:val="en-US"/>
        </w:rPr>
        <w:t>Lớp Người dùng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24FFC" w:rsidRPr="00572692" w:rsidTr="00746A4B">
        <w:tc>
          <w:tcPr>
            <w:tcW w:w="758" w:type="dxa"/>
          </w:tcPr>
          <w:p w:rsidR="00924FFC" w:rsidRPr="00572692" w:rsidRDefault="00924FFC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924FFC" w:rsidRPr="00572692" w:rsidRDefault="00924FFC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</w:rPr>
              <w:t>Tên thuộc tính</w:t>
            </w:r>
            <w:r w:rsidRPr="00572692">
              <w:rPr>
                <w:b/>
                <w:lang w:val="en-US"/>
              </w:rPr>
              <w:t>/ phương thức</w:t>
            </w:r>
          </w:p>
        </w:tc>
        <w:tc>
          <w:tcPr>
            <w:tcW w:w="1566" w:type="dxa"/>
          </w:tcPr>
          <w:p w:rsidR="00924FFC" w:rsidRPr="00572692" w:rsidRDefault="00924FFC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924FFC" w:rsidRPr="00572692" w:rsidRDefault="00924FFC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924FFC" w:rsidRPr="00572692" w:rsidRDefault="00924FFC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924FFC" w:rsidRPr="00572692" w:rsidTr="00746A4B">
        <w:tc>
          <w:tcPr>
            <w:tcW w:w="758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tủ sách()</w:t>
            </w:r>
          </w:p>
        </w:tc>
        <w:tc>
          <w:tcPr>
            <w:tcW w:w="1566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Phương thức virtual</w:t>
            </w:r>
          </w:p>
        </w:tc>
        <w:tc>
          <w:tcPr>
            <w:tcW w:w="3646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thông tin của tủ sách, bao gồm tên, điểm đánh giá, danh sách sách.</w:t>
            </w:r>
          </w:p>
        </w:tc>
      </w:tr>
      <w:tr w:rsidR="00924FFC" w:rsidRPr="00572692" w:rsidTr="00746A4B">
        <w:tc>
          <w:tcPr>
            <w:tcW w:w="758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thông tin sách()</w:t>
            </w:r>
          </w:p>
        </w:tc>
        <w:tc>
          <w:tcPr>
            <w:tcW w:w="1566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24FFC" w:rsidRPr="00572692" w:rsidRDefault="00924FFC" w:rsidP="00746A4B">
            <w:pPr>
              <w:pStyle w:val="BodyText"/>
              <w:spacing w:after="0"/>
            </w:pPr>
            <w:r w:rsidRPr="00572692">
              <w:rPr>
                <w:lang w:val="en-US"/>
              </w:rPr>
              <w:t>Phương thức virtual</w:t>
            </w:r>
          </w:p>
        </w:tc>
        <w:tc>
          <w:tcPr>
            <w:tcW w:w="3646" w:type="dxa"/>
          </w:tcPr>
          <w:p w:rsidR="00924FFC" w:rsidRPr="00572692" w:rsidRDefault="00924FF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thông tin chi tiết của cuốn sách.</w:t>
            </w:r>
          </w:p>
        </w:tc>
      </w:tr>
    </w:tbl>
    <w:p w:rsidR="004C14C3" w:rsidRPr="00572692" w:rsidRDefault="004C14C3" w:rsidP="004C14C3">
      <w:pPr>
        <w:pStyle w:val="Heading3"/>
        <w:widowControl/>
        <w:numPr>
          <w:ilvl w:val="0"/>
          <w:numId w:val="0"/>
        </w:numPr>
        <w:spacing w:after="0"/>
      </w:pPr>
    </w:p>
    <w:p w:rsidR="004C14C3" w:rsidRPr="00572692" w:rsidRDefault="004C14C3" w:rsidP="004C14C3">
      <w:pPr>
        <w:pStyle w:val="Heading3"/>
        <w:widowControl/>
        <w:spacing w:after="0"/>
        <w:rPr>
          <w:lang w:val="en-US"/>
        </w:rPr>
      </w:pPr>
      <w:r w:rsidRPr="00572692">
        <w:rPr>
          <w:lang w:val="en-US"/>
        </w:rPr>
        <w:t xml:space="preserve">Lớp </w:t>
      </w:r>
      <w:r w:rsidR="008C7B8A" w:rsidRPr="00572692">
        <w:rPr>
          <w:lang w:val="en-US"/>
        </w:rPr>
        <w:t>Người dùng đã đăng ký</w:t>
      </w:r>
    </w:p>
    <w:p w:rsidR="003F5073" w:rsidRPr="00572692" w:rsidRDefault="003F5073" w:rsidP="003F5073">
      <w:pPr>
        <w:rPr>
          <w:lang w:val="en-US"/>
        </w:rPr>
      </w:pPr>
      <w:r w:rsidRPr="00572692">
        <w:rPr>
          <w:lang w:val="en-US"/>
        </w:rPr>
        <w:t>Kế thừa từ lớp Người dùng</w:t>
      </w:r>
    </w:p>
    <w:p w:rsidR="003F5073" w:rsidRPr="00572692" w:rsidRDefault="003F5073" w:rsidP="003F5073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C14C3" w:rsidRPr="00572692" w:rsidTr="00746A4B">
        <w:tc>
          <w:tcPr>
            <w:tcW w:w="758" w:type="dxa"/>
          </w:tcPr>
          <w:p w:rsidR="004C14C3" w:rsidRPr="00572692" w:rsidRDefault="004C14C3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4C14C3" w:rsidRPr="00572692" w:rsidRDefault="004C14C3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:rsidR="004C14C3" w:rsidRPr="00572692" w:rsidRDefault="004C14C3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4C14C3" w:rsidRPr="00572692" w:rsidRDefault="004C14C3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4C14C3" w:rsidRPr="00572692" w:rsidRDefault="004C14C3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BF0DC9" w:rsidRPr="00572692" w:rsidTr="00BF0DC9">
        <w:tc>
          <w:tcPr>
            <w:tcW w:w="758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IDUser</w:t>
            </w:r>
          </w:p>
        </w:tc>
        <w:tc>
          <w:tcPr>
            <w:tcW w:w="15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  <w:tc>
          <w:tcPr>
            <w:tcW w:w="3646" w:type="dxa"/>
            <w:vMerge w:val="restart"/>
            <w:vAlign w:val="center"/>
          </w:tcPr>
          <w:p w:rsidR="00BF0DC9" w:rsidRPr="00572692" w:rsidRDefault="00BF0DC9" w:rsidP="00BF0DC9">
            <w:pPr>
              <w:pStyle w:val="BodyText"/>
              <w:spacing w:after="0"/>
              <w:jc w:val="center"/>
              <w:rPr>
                <w:lang w:val="en-US"/>
              </w:rPr>
            </w:pPr>
            <w:r w:rsidRPr="00572692">
              <w:rPr>
                <w:lang w:val="en-US"/>
              </w:rPr>
              <w:t>Thông tin của tài khoản người dùng</w:t>
            </w:r>
          </w:p>
        </w:tc>
      </w:tr>
      <w:tr w:rsidR="00BF0DC9" w:rsidRPr="00572692" w:rsidTr="00746A4B">
        <w:tc>
          <w:tcPr>
            <w:tcW w:w="758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  <w:tc>
          <w:tcPr>
            <w:tcW w:w="3646" w:type="dxa"/>
            <w:vMerge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</w:tr>
      <w:tr w:rsidR="00BF0DC9" w:rsidRPr="00572692" w:rsidTr="00746A4B">
        <w:tc>
          <w:tcPr>
            <w:tcW w:w="758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Tên User</w:t>
            </w:r>
          </w:p>
        </w:tc>
        <w:tc>
          <w:tcPr>
            <w:tcW w:w="15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  <w:tc>
          <w:tcPr>
            <w:tcW w:w="3646" w:type="dxa"/>
            <w:vMerge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</w:tr>
      <w:tr w:rsidR="00BF0DC9" w:rsidRPr="00572692" w:rsidTr="00746A4B">
        <w:tc>
          <w:tcPr>
            <w:tcW w:w="758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Ngày sinh</w:t>
            </w:r>
          </w:p>
        </w:tc>
        <w:tc>
          <w:tcPr>
            <w:tcW w:w="15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  <w:tc>
          <w:tcPr>
            <w:tcW w:w="3646" w:type="dxa"/>
            <w:vMerge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</w:tr>
      <w:tr w:rsidR="00BF0DC9" w:rsidRPr="00572692" w:rsidTr="00746A4B">
        <w:tc>
          <w:tcPr>
            <w:tcW w:w="758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Giới tính</w:t>
            </w:r>
          </w:p>
        </w:tc>
        <w:tc>
          <w:tcPr>
            <w:tcW w:w="15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  <w:tc>
          <w:tcPr>
            <w:tcW w:w="3646" w:type="dxa"/>
            <w:vMerge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</w:tr>
      <w:tr w:rsidR="00BF0DC9" w:rsidRPr="00572692" w:rsidTr="00746A4B">
        <w:tc>
          <w:tcPr>
            <w:tcW w:w="758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Số điện thoại</w:t>
            </w:r>
          </w:p>
        </w:tc>
        <w:tc>
          <w:tcPr>
            <w:tcW w:w="15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  <w:tc>
          <w:tcPr>
            <w:tcW w:w="3646" w:type="dxa"/>
            <w:vMerge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</w:tr>
      <w:tr w:rsidR="00BF0DC9" w:rsidRPr="00572692" w:rsidTr="00746A4B">
        <w:tc>
          <w:tcPr>
            <w:tcW w:w="758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BF0DC9" w:rsidRPr="00572692" w:rsidRDefault="00BF0DC9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  <w:tc>
          <w:tcPr>
            <w:tcW w:w="3646" w:type="dxa"/>
            <w:vMerge/>
          </w:tcPr>
          <w:p w:rsidR="00BF0DC9" w:rsidRPr="00572692" w:rsidRDefault="00BF0DC9" w:rsidP="00746A4B">
            <w:pPr>
              <w:pStyle w:val="BodyText"/>
              <w:spacing w:after="0"/>
            </w:pPr>
          </w:p>
        </w:tc>
      </w:tr>
      <w:tr w:rsidR="000A087F" w:rsidRPr="00572692" w:rsidTr="00746A4B">
        <w:tc>
          <w:tcPr>
            <w:tcW w:w="758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tủ sách()</w:t>
            </w:r>
          </w:p>
        </w:tc>
        <w:tc>
          <w:tcPr>
            <w:tcW w:w="156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override</w:t>
            </w:r>
          </w:p>
        </w:tc>
        <w:tc>
          <w:tcPr>
            <w:tcW w:w="364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tủ sách dưới chế độ hiển thị toàn bộ thông tin</w:t>
            </w:r>
          </w:p>
        </w:tc>
      </w:tr>
      <w:tr w:rsidR="000A087F" w:rsidRPr="00572692" w:rsidTr="00746A4B">
        <w:tc>
          <w:tcPr>
            <w:tcW w:w="758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thông tin sách</w:t>
            </w:r>
          </w:p>
        </w:tc>
        <w:tc>
          <w:tcPr>
            <w:tcW w:w="156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override</w:t>
            </w:r>
          </w:p>
        </w:tc>
        <w:tc>
          <w:tcPr>
            <w:tcW w:w="364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thông tin sách dưới chế độ hiển thị toàn bộ thông tin. Có thể sử dụng nút mượn sách.</w:t>
            </w:r>
          </w:p>
        </w:tc>
      </w:tr>
      <w:tr w:rsidR="000A087F" w:rsidRPr="00572692" w:rsidTr="00746A4B">
        <w:tc>
          <w:tcPr>
            <w:tcW w:w="758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Mượn sách()</w:t>
            </w:r>
          </w:p>
        </w:tc>
        <w:tc>
          <w:tcPr>
            <w:tcW w:w="156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Thực hiện mượn sách</w:t>
            </w:r>
          </w:p>
        </w:tc>
      </w:tr>
    </w:tbl>
    <w:p w:rsidR="00924FFC" w:rsidRPr="00572692" w:rsidRDefault="00924FFC" w:rsidP="00051EB5">
      <w:pPr>
        <w:pStyle w:val="BodyText"/>
        <w:keepLines w:val="0"/>
        <w:widowControl/>
        <w:spacing w:after="0"/>
        <w:jc w:val="both"/>
        <w:rPr>
          <w:i/>
        </w:rPr>
      </w:pPr>
    </w:p>
    <w:p w:rsidR="000A087F" w:rsidRPr="00572692" w:rsidRDefault="000A087F" w:rsidP="000A087F">
      <w:pPr>
        <w:pStyle w:val="Heading3"/>
        <w:widowControl/>
        <w:spacing w:after="0"/>
        <w:rPr>
          <w:lang w:val="en-US"/>
        </w:rPr>
      </w:pPr>
      <w:r w:rsidRPr="00572692">
        <w:rPr>
          <w:lang w:val="en-US"/>
        </w:rPr>
        <w:t>Lớp Người dùng chưa đăng ký</w:t>
      </w:r>
    </w:p>
    <w:p w:rsidR="003F5073" w:rsidRPr="00572692" w:rsidRDefault="003F5073" w:rsidP="003F5073">
      <w:pPr>
        <w:rPr>
          <w:lang w:val="en-US"/>
        </w:rPr>
      </w:pPr>
      <w:r w:rsidRPr="00572692">
        <w:rPr>
          <w:lang w:val="en-US"/>
        </w:rPr>
        <w:t>Kế thừa từ lớp Người dùng</w:t>
      </w:r>
    </w:p>
    <w:p w:rsidR="003F5073" w:rsidRPr="00572692" w:rsidRDefault="003F5073" w:rsidP="003F5073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A087F" w:rsidRPr="00572692" w:rsidTr="00746A4B">
        <w:tc>
          <w:tcPr>
            <w:tcW w:w="758" w:type="dxa"/>
          </w:tcPr>
          <w:p w:rsidR="000A087F" w:rsidRPr="00572692" w:rsidRDefault="000A087F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0A087F" w:rsidRPr="00572692" w:rsidRDefault="000A087F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:rsidR="000A087F" w:rsidRPr="00572692" w:rsidRDefault="000A087F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0A087F" w:rsidRPr="00572692" w:rsidRDefault="000A087F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0A087F" w:rsidRPr="00572692" w:rsidRDefault="000A087F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0A087F" w:rsidRPr="00572692" w:rsidTr="00746A4B">
        <w:tc>
          <w:tcPr>
            <w:tcW w:w="758" w:type="dxa"/>
          </w:tcPr>
          <w:p w:rsidR="000A087F" w:rsidRPr="00572692" w:rsidRDefault="000A087F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:rsidR="000A087F" w:rsidRPr="00572692" w:rsidRDefault="00DA3283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Đăng ký()</w:t>
            </w:r>
          </w:p>
        </w:tc>
        <w:tc>
          <w:tcPr>
            <w:tcW w:w="1566" w:type="dxa"/>
          </w:tcPr>
          <w:p w:rsidR="000A087F" w:rsidRPr="00572692" w:rsidRDefault="00DA3283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A087F" w:rsidRPr="00572692" w:rsidRDefault="000A087F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A087F" w:rsidRPr="00572692" w:rsidRDefault="00DA3283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Đăng ký mới tài khoản trên hệ thống</w:t>
            </w:r>
          </w:p>
        </w:tc>
      </w:tr>
    </w:tbl>
    <w:p w:rsidR="000A087F" w:rsidRPr="00572692" w:rsidRDefault="000A087F" w:rsidP="00051EB5">
      <w:pPr>
        <w:pStyle w:val="BodyText"/>
        <w:keepLines w:val="0"/>
        <w:widowControl/>
        <w:spacing w:after="0"/>
        <w:jc w:val="both"/>
        <w:rPr>
          <w:i/>
        </w:rPr>
      </w:pPr>
    </w:p>
    <w:p w:rsidR="008F746C" w:rsidRPr="00572692" w:rsidRDefault="008F746C" w:rsidP="008F746C">
      <w:pPr>
        <w:pStyle w:val="Heading3"/>
        <w:widowControl/>
        <w:spacing w:after="0"/>
        <w:rPr>
          <w:lang w:val="en-US"/>
        </w:rPr>
      </w:pPr>
      <w:r w:rsidRPr="00572692">
        <w:rPr>
          <w:lang w:val="en-US"/>
        </w:rPr>
        <w:t>Lớp Quản trị viên</w:t>
      </w:r>
    </w:p>
    <w:p w:rsidR="003F5073" w:rsidRPr="00572692" w:rsidRDefault="003F5073" w:rsidP="003F5073">
      <w:pPr>
        <w:rPr>
          <w:lang w:val="en-US"/>
        </w:rPr>
      </w:pPr>
      <w:r w:rsidRPr="00572692">
        <w:rPr>
          <w:lang w:val="en-US"/>
        </w:rPr>
        <w:t>Kế thừa từ lớp Người dùng</w:t>
      </w:r>
    </w:p>
    <w:p w:rsidR="003F5073" w:rsidRPr="00572692" w:rsidRDefault="003F5073" w:rsidP="003F5073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F746C" w:rsidRPr="00572692" w:rsidTr="00746A4B">
        <w:tc>
          <w:tcPr>
            <w:tcW w:w="758" w:type="dxa"/>
          </w:tcPr>
          <w:p w:rsidR="008F746C" w:rsidRPr="00572692" w:rsidRDefault="008F746C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8F746C" w:rsidRPr="00572692" w:rsidRDefault="008F746C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:rsidR="008F746C" w:rsidRPr="00572692" w:rsidRDefault="008F746C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8F746C" w:rsidRPr="00572692" w:rsidRDefault="008F746C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8F746C" w:rsidRPr="00572692" w:rsidRDefault="008F746C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8F746C" w:rsidRPr="00572692" w:rsidTr="00746A4B">
        <w:tc>
          <w:tcPr>
            <w:tcW w:w="758" w:type="dxa"/>
          </w:tcPr>
          <w:p w:rsidR="008F746C" w:rsidRPr="00572692" w:rsidRDefault="008F746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8F746C" w:rsidRPr="00572692" w:rsidRDefault="00F41A01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báo cáo()</w:t>
            </w:r>
          </w:p>
        </w:tc>
        <w:tc>
          <w:tcPr>
            <w:tcW w:w="1566" w:type="dxa"/>
          </w:tcPr>
          <w:p w:rsidR="008F746C" w:rsidRPr="00572692" w:rsidRDefault="008F746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8F746C" w:rsidRPr="00572692" w:rsidRDefault="008F746C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F746C" w:rsidRPr="00572692" w:rsidRDefault="00F41A01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Xem báo cáo vi phạm trên hệ thống để xử lý</w:t>
            </w:r>
          </w:p>
        </w:tc>
      </w:tr>
      <w:tr w:rsidR="00F41A01" w:rsidRPr="00572692" w:rsidTr="00746A4B">
        <w:tc>
          <w:tcPr>
            <w:tcW w:w="758" w:type="dxa"/>
          </w:tcPr>
          <w:p w:rsidR="00F41A01" w:rsidRPr="00572692" w:rsidRDefault="00F41A01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F41A01" w:rsidRPr="00572692" w:rsidRDefault="00F41A01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Khóa tài khoản()</w:t>
            </w:r>
          </w:p>
        </w:tc>
        <w:tc>
          <w:tcPr>
            <w:tcW w:w="1566" w:type="dxa"/>
          </w:tcPr>
          <w:p w:rsidR="00F41A01" w:rsidRPr="00572692" w:rsidRDefault="00F41A01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F41A01" w:rsidRPr="00572692" w:rsidRDefault="00F41A01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F41A01" w:rsidRPr="00572692" w:rsidRDefault="00F41A01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Khóa tài khoản những người dùng vi phạm</w:t>
            </w:r>
          </w:p>
        </w:tc>
      </w:tr>
    </w:tbl>
    <w:p w:rsidR="008F746C" w:rsidRPr="00572692" w:rsidRDefault="008F746C" w:rsidP="008F746C">
      <w:pPr>
        <w:pStyle w:val="BodyText"/>
        <w:keepLines w:val="0"/>
        <w:widowControl/>
        <w:spacing w:after="0"/>
        <w:jc w:val="both"/>
        <w:rPr>
          <w:i/>
        </w:rPr>
      </w:pPr>
    </w:p>
    <w:p w:rsidR="00746A4B" w:rsidRPr="00572692" w:rsidRDefault="00746A4B" w:rsidP="00746A4B">
      <w:pPr>
        <w:pStyle w:val="Heading3"/>
        <w:widowControl/>
        <w:spacing w:after="0"/>
      </w:pPr>
      <w:r w:rsidRPr="00572692">
        <w:rPr>
          <w:lang w:val="en-US"/>
        </w:rPr>
        <w:t>Lớp Tủ sách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46A4B" w:rsidRPr="00572692" w:rsidTr="00746A4B">
        <w:tc>
          <w:tcPr>
            <w:tcW w:w="758" w:type="dxa"/>
          </w:tcPr>
          <w:p w:rsidR="00746A4B" w:rsidRPr="00572692" w:rsidRDefault="00746A4B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746A4B" w:rsidRPr="00572692" w:rsidRDefault="00746A4B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:rsidR="00746A4B" w:rsidRPr="00572692" w:rsidRDefault="00746A4B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746A4B" w:rsidRPr="00572692" w:rsidRDefault="00746A4B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746A4B" w:rsidRPr="00572692" w:rsidRDefault="00746A4B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746A4B" w:rsidRPr="00572692" w:rsidTr="00746A4B">
        <w:tc>
          <w:tcPr>
            <w:tcW w:w="758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IDUser</w:t>
            </w:r>
          </w:p>
        </w:tc>
        <w:tc>
          <w:tcPr>
            <w:tcW w:w="1566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46A4B" w:rsidRPr="00572692" w:rsidRDefault="00746A4B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746A4B" w:rsidRPr="00572692" w:rsidRDefault="00746A4B" w:rsidP="00746A4B">
            <w:pPr>
              <w:pStyle w:val="BodyText"/>
              <w:spacing w:after="0"/>
            </w:pPr>
          </w:p>
        </w:tc>
      </w:tr>
      <w:tr w:rsidR="00572692" w:rsidRPr="00572692" w:rsidTr="00746A4B">
        <w:tc>
          <w:tcPr>
            <w:tcW w:w="758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Danh sách sách</w:t>
            </w:r>
          </w:p>
        </w:tc>
        <w:tc>
          <w:tcPr>
            <w:tcW w:w="1566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46A4B" w:rsidRPr="00572692" w:rsidRDefault="00746A4B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746A4B" w:rsidRPr="00572692" w:rsidRDefault="00121202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Danh sách các sách của người dùng trong tủ sách</w:t>
            </w:r>
          </w:p>
        </w:tc>
      </w:tr>
      <w:tr w:rsidR="00746A4B" w:rsidRPr="00572692" w:rsidTr="00746A4B">
        <w:tc>
          <w:tcPr>
            <w:tcW w:w="758" w:type="dxa"/>
          </w:tcPr>
          <w:p w:rsidR="00746A4B" w:rsidRPr="00572692" w:rsidRDefault="003761A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Tên user</w:t>
            </w:r>
          </w:p>
        </w:tc>
        <w:tc>
          <w:tcPr>
            <w:tcW w:w="1566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46A4B" w:rsidRPr="00572692" w:rsidRDefault="00746A4B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746A4B" w:rsidRPr="00572692" w:rsidRDefault="00746A4B" w:rsidP="00746A4B">
            <w:pPr>
              <w:pStyle w:val="BodyText"/>
              <w:spacing w:after="0"/>
            </w:pPr>
          </w:p>
        </w:tc>
      </w:tr>
      <w:tr w:rsidR="00746A4B" w:rsidRPr="00572692" w:rsidTr="00746A4B">
        <w:tc>
          <w:tcPr>
            <w:tcW w:w="758" w:type="dxa"/>
          </w:tcPr>
          <w:p w:rsidR="00746A4B" w:rsidRPr="00572692" w:rsidRDefault="003761AC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Điểm đánh giá</w:t>
            </w:r>
          </w:p>
        </w:tc>
        <w:tc>
          <w:tcPr>
            <w:tcW w:w="1566" w:type="dxa"/>
          </w:tcPr>
          <w:p w:rsidR="00746A4B" w:rsidRPr="00572692" w:rsidRDefault="00746A4B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46A4B" w:rsidRPr="00572692" w:rsidRDefault="00746A4B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746A4B" w:rsidRPr="00572692" w:rsidRDefault="00746A4B" w:rsidP="00746A4B">
            <w:pPr>
              <w:pStyle w:val="BodyText"/>
              <w:spacing w:after="0"/>
            </w:pPr>
          </w:p>
        </w:tc>
      </w:tr>
    </w:tbl>
    <w:p w:rsidR="008F746C" w:rsidRPr="00572692" w:rsidRDefault="008F746C" w:rsidP="008F746C">
      <w:pPr>
        <w:pStyle w:val="Heading3"/>
        <w:widowControl/>
        <w:numPr>
          <w:ilvl w:val="0"/>
          <w:numId w:val="0"/>
        </w:numPr>
        <w:spacing w:after="0"/>
      </w:pPr>
    </w:p>
    <w:p w:rsidR="00746A4B" w:rsidRPr="00572692" w:rsidRDefault="00746A4B" w:rsidP="00746A4B"/>
    <w:p w:rsidR="00E4286E" w:rsidRPr="00572692" w:rsidRDefault="00E4286E" w:rsidP="00746A4B">
      <w:pPr>
        <w:pStyle w:val="Heading3"/>
        <w:widowControl/>
        <w:spacing w:after="0"/>
      </w:pPr>
      <w:r w:rsidRPr="00572692">
        <w:rPr>
          <w:lang w:val="en-US"/>
        </w:rPr>
        <w:t>Lớp Sách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:rsidRPr="00572692">
        <w:tc>
          <w:tcPr>
            <w:tcW w:w="758" w:type="dxa"/>
          </w:tcPr>
          <w:p w:rsidR="00363B6E" w:rsidRPr="00572692" w:rsidRDefault="00363B6E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363B6E" w:rsidRPr="00572692" w:rsidRDefault="00363B6E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:rsidR="00363B6E" w:rsidRPr="00572692" w:rsidRDefault="00363B6E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572692" w:rsidRDefault="00363B6E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363B6E" w:rsidRPr="00572692" w:rsidRDefault="00363B6E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363B6E" w:rsidRPr="00572692">
        <w:tc>
          <w:tcPr>
            <w:tcW w:w="758" w:type="dxa"/>
          </w:tcPr>
          <w:p w:rsidR="00363B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Tên sách</w:t>
            </w:r>
          </w:p>
        </w:tc>
        <w:tc>
          <w:tcPr>
            <w:tcW w:w="1566" w:type="dxa"/>
          </w:tcPr>
          <w:p w:rsidR="00363B6E" w:rsidRPr="00572692" w:rsidRDefault="000D59F4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</w:t>
            </w:r>
            <w:r w:rsidR="00E4286E" w:rsidRPr="00572692">
              <w:rPr>
                <w:lang w:val="en-US"/>
              </w:rPr>
              <w:t>rivate</w:t>
            </w:r>
          </w:p>
        </w:tc>
        <w:tc>
          <w:tcPr>
            <w:tcW w:w="1640" w:type="dxa"/>
          </w:tcPr>
          <w:p w:rsidR="00363B6E" w:rsidRPr="00572692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63B6E" w:rsidRPr="00572692" w:rsidRDefault="00363B6E" w:rsidP="00FD06E2">
            <w:pPr>
              <w:pStyle w:val="BodyText"/>
              <w:spacing w:after="0"/>
            </w:pPr>
          </w:p>
        </w:tc>
      </w:tr>
      <w:tr w:rsidR="00E4286E" w:rsidRPr="00572692">
        <w:tc>
          <w:tcPr>
            <w:tcW w:w="758" w:type="dxa"/>
          </w:tcPr>
          <w:p w:rsidR="00E428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E428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Tên tác giả</w:t>
            </w:r>
          </w:p>
        </w:tc>
        <w:tc>
          <w:tcPr>
            <w:tcW w:w="1566" w:type="dxa"/>
          </w:tcPr>
          <w:p w:rsidR="00E428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4286E" w:rsidRPr="00572692" w:rsidRDefault="00E428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4286E" w:rsidRPr="00572692" w:rsidRDefault="00E4286E" w:rsidP="00FD06E2">
            <w:pPr>
              <w:pStyle w:val="BodyText"/>
              <w:spacing w:after="0"/>
            </w:pPr>
          </w:p>
        </w:tc>
      </w:tr>
      <w:tr w:rsidR="00E4286E" w:rsidRPr="00572692">
        <w:tc>
          <w:tcPr>
            <w:tcW w:w="758" w:type="dxa"/>
          </w:tcPr>
          <w:p w:rsidR="00E428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E428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Mã ISBN</w:t>
            </w:r>
          </w:p>
        </w:tc>
        <w:tc>
          <w:tcPr>
            <w:tcW w:w="1566" w:type="dxa"/>
          </w:tcPr>
          <w:p w:rsidR="00E428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4286E" w:rsidRPr="00572692" w:rsidRDefault="00E428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4286E" w:rsidRPr="00572692" w:rsidRDefault="00E4286E" w:rsidP="00FD06E2">
            <w:pPr>
              <w:pStyle w:val="BodyText"/>
              <w:spacing w:after="0"/>
            </w:pPr>
          </w:p>
        </w:tc>
      </w:tr>
      <w:tr w:rsidR="00E4286E" w:rsidRPr="00572692">
        <w:tc>
          <w:tcPr>
            <w:tcW w:w="758" w:type="dxa"/>
          </w:tcPr>
          <w:p w:rsidR="00E428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E4286E" w:rsidRPr="00572692" w:rsidRDefault="00E4286E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NXB</w:t>
            </w:r>
          </w:p>
        </w:tc>
        <w:tc>
          <w:tcPr>
            <w:tcW w:w="1566" w:type="dxa"/>
          </w:tcPr>
          <w:p w:rsidR="00E4286E" w:rsidRPr="00572692" w:rsidRDefault="000D59F4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</w:t>
            </w:r>
            <w:r w:rsidR="00E4286E" w:rsidRPr="00572692">
              <w:rPr>
                <w:lang w:val="en-US"/>
              </w:rPr>
              <w:t>rivate</w:t>
            </w:r>
          </w:p>
        </w:tc>
        <w:tc>
          <w:tcPr>
            <w:tcW w:w="1640" w:type="dxa"/>
          </w:tcPr>
          <w:p w:rsidR="00E4286E" w:rsidRPr="00572692" w:rsidRDefault="00E428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4286E" w:rsidRPr="00572692" w:rsidRDefault="00E4286E" w:rsidP="00FD06E2">
            <w:pPr>
              <w:pStyle w:val="BodyText"/>
              <w:spacing w:after="0"/>
            </w:pPr>
          </w:p>
        </w:tc>
      </w:tr>
      <w:tr w:rsidR="00F176B8" w:rsidRPr="00572692">
        <w:tc>
          <w:tcPr>
            <w:tcW w:w="758" w:type="dxa"/>
          </w:tcPr>
          <w:p w:rsidR="00F176B8" w:rsidRPr="00572692" w:rsidRDefault="00F176B8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F176B8" w:rsidRPr="00572692" w:rsidRDefault="00F176B8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Tình trạng</w:t>
            </w:r>
          </w:p>
        </w:tc>
        <w:tc>
          <w:tcPr>
            <w:tcW w:w="1566" w:type="dxa"/>
          </w:tcPr>
          <w:p w:rsidR="00F176B8" w:rsidRPr="00572692" w:rsidRDefault="00F176B8" w:rsidP="00FD06E2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176B8" w:rsidRPr="00572692" w:rsidRDefault="00F176B8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F176B8" w:rsidRPr="00572692" w:rsidRDefault="00096D5A" w:rsidP="00FD06E2">
            <w:pPr>
              <w:pStyle w:val="BodyText"/>
              <w:spacing w:after="0"/>
            </w:pPr>
            <w:r w:rsidRPr="00572692">
              <w:t>Sách có thể cho mượn hoặc đã được mượn</w:t>
            </w:r>
          </w:p>
        </w:tc>
      </w:tr>
    </w:tbl>
    <w:p w:rsidR="00E4286E" w:rsidRPr="00572692" w:rsidRDefault="00E4286E" w:rsidP="00E4286E">
      <w:pPr>
        <w:pStyle w:val="Heading3"/>
        <w:widowControl/>
        <w:numPr>
          <w:ilvl w:val="0"/>
          <w:numId w:val="0"/>
        </w:numPr>
        <w:spacing w:after="0"/>
      </w:pPr>
    </w:p>
    <w:p w:rsidR="00E4286E" w:rsidRPr="00572692" w:rsidRDefault="00E4286E" w:rsidP="00E4286E">
      <w:pPr>
        <w:pStyle w:val="Heading3"/>
        <w:widowControl/>
        <w:spacing w:after="0"/>
      </w:pPr>
      <w:r w:rsidRPr="00572692">
        <w:t xml:space="preserve">Lớp </w:t>
      </w:r>
      <w:r w:rsidR="00A95BE3" w:rsidRPr="00572692">
        <w:rPr>
          <w:lang w:val="en-US"/>
        </w:rPr>
        <w:t>Yêu cầu mượn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4286E" w:rsidRPr="00572692" w:rsidTr="00746A4B">
        <w:tc>
          <w:tcPr>
            <w:tcW w:w="758" w:type="dxa"/>
          </w:tcPr>
          <w:p w:rsidR="00E4286E" w:rsidRPr="00572692" w:rsidRDefault="00E4286E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E4286E" w:rsidRPr="00572692" w:rsidRDefault="00E4286E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:rsidR="00E4286E" w:rsidRPr="00572692" w:rsidRDefault="00E4286E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E4286E" w:rsidRPr="00572692" w:rsidRDefault="00E4286E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E4286E" w:rsidRPr="00572692" w:rsidRDefault="00E4286E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E4286E" w:rsidRPr="00572692" w:rsidTr="00746A4B">
        <w:tc>
          <w:tcPr>
            <w:tcW w:w="758" w:type="dxa"/>
          </w:tcPr>
          <w:p w:rsidR="00E4286E" w:rsidRPr="00572692" w:rsidRDefault="00E4286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:rsidR="00E4286E" w:rsidRPr="00572692" w:rsidRDefault="00277C48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mượn</w:t>
            </w:r>
          </w:p>
        </w:tc>
        <w:tc>
          <w:tcPr>
            <w:tcW w:w="1566" w:type="dxa"/>
          </w:tcPr>
          <w:p w:rsidR="00E4286E" w:rsidRPr="00572692" w:rsidRDefault="000D59F4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</w:t>
            </w:r>
            <w:r w:rsidR="00E4286E" w:rsidRPr="00572692">
              <w:rPr>
                <w:lang w:val="en-US"/>
              </w:rPr>
              <w:t>rivate</w:t>
            </w:r>
          </w:p>
        </w:tc>
        <w:tc>
          <w:tcPr>
            <w:tcW w:w="1640" w:type="dxa"/>
          </w:tcPr>
          <w:p w:rsidR="00E4286E" w:rsidRPr="00572692" w:rsidRDefault="00E4286E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4286E" w:rsidRPr="00572692" w:rsidRDefault="006F6944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ID user chủ sách</w:t>
            </w:r>
          </w:p>
        </w:tc>
      </w:tr>
      <w:tr w:rsidR="00E4286E" w:rsidRPr="00572692" w:rsidTr="00746A4B">
        <w:tc>
          <w:tcPr>
            <w:tcW w:w="758" w:type="dxa"/>
          </w:tcPr>
          <w:p w:rsidR="00E4286E" w:rsidRPr="00572692" w:rsidRDefault="00E4286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E4286E" w:rsidRPr="00572692" w:rsidRDefault="00B04C4D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cho mượn</w:t>
            </w:r>
          </w:p>
        </w:tc>
        <w:tc>
          <w:tcPr>
            <w:tcW w:w="1566" w:type="dxa"/>
          </w:tcPr>
          <w:p w:rsidR="00E4286E" w:rsidRPr="00572692" w:rsidRDefault="00E4286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4286E" w:rsidRPr="00572692" w:rsidRDefault="00E4286E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4286E" w:rsidRPr="00572692" w:rsidRDefault="006F6944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ID user mượn sách</w:t>
            </w:r>
          </w:p>
        </w:tc>
      </w:tr>
      <w:tr w:rsidR="00E4286E" w:rsidRPr="00572692" w:rsidTr="00746A4B">
        <w:tc>
          <w:tcPr>
            <w:tcW w:w="758" w:type="dxa"/>
          </w:tcPr>
          <w:p w:rsidR="00E4286E" w:rsidRPr="00572692" w:rsidRDefault="00E4286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E4286E" w:rsidRPr="00572692" w:rsidRDefault="0082662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Ngày mượn sách</w:t>
            </w:r>
          </w:p>
        </w:tc>
        <w:tc>
          <w:tcPr>
            <w:tcW w:w="1566" w:type="dxa"/>
          </w:tcPr>
          <w:p w:rsidR="00E4286E" w:rsidRPr="00572692" w:rsidRDefault="00E4286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4286E" w:rsidRPr="00572692" w:rsidRDefault="00E4286E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4286E" w:rsidRPr="00572692" w:rsidRDefault="00E4286E" w:rsidP="00746A4B">
            <w:pPr>
              <w:pStyle w:val="BodyText"/>
              <w:spacing w:after="0"/>
            </w:pPr>
          </w:p>
        </w:tc>
      </w:tr>
      <w:tr w:rsidR="00E4286E" w:rsidRPr="00572692" w:rsidTr="00746A4B">
        <w:tc>
          <w:tcPr>
            <w:tcW w:w="758" w:type="dxa"/>
          </w:tcPr>
          <w:p w:rsidR="00E4286E" w:rsidRPr="00572692" w:rsidRDefault="00E4286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E4286E" w:rsidRPr="00572692" w:rsidRDefault="0082662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Ngày hẹn trả sách</w:t>
            </w:r>
          </w:p>
        </w:tc>
        <w:tc>
          <w:tcPr>
            <w:tcW w:w="1566" w:type="dxa"/>
          </w:tcPr>
          <w:p w:rsidR="00E4286E" w:rsidRPr="00572692" w:rsidRDefault="000D59F4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</w:t>
            </w:r>
            <w:r w:rsidR="00E4286E" w:rsidRPr="00572692">
              <w:rPr>
                <w:lang w:val="en-US"/>
              </w:rPr>
              <w:t>rivate</w:t>
            </w:r>
          </w:p>
        </w:tc>
        <w:tc>
          <w:tcPr>
            <w:tcW w:w="1640" w:type="dxa"/>
          </w:tcPr>
          <w:p w:rsidR="00E4286E" w:rsidRPr="00572692" w:rsidRDefault="00E4286E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4286E" w:rsidRPr="00572692" w:rsidRDefault="00E4286E" w:rsidP="00746A4B">
            <w:pPr>
              <w:pStyle w:val="BodyText"/>
              <w:spacing w:after="0"/>
            </w:pPr>
          </w:p>
        </w:tc>
      </w:tr>
      <w:tr w:rsidR="0082662E" w:rsidRPr="00572692" w:rsidTr="00746A4B">
        <w:tc>
          <w:tcPr>
            <w:tcW w:w="758" w:type="dxa"/>
          </w:tcPr>
          <w:p w:rsidR="0082662E" w:rsidRPr="00572692" w:rsidRDefault="0082662E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82662E" w:rsidRPr="00572692" w:rsidRDefault="0032440A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Sách mượn</w:t>
            </w:r>
          </w:p>
        </w:tc>
        <w:tc>
          <w:tcPr>
            <w:tcW w:w="1566" w:type="dxa"/>
          </w:tcPr>
          <w:p w:rsidR="0082662E" w:rsidRPr="00572692" w:rsidRDefault="000D59F4" w:rsidP="00746A4B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</w:t>
            </w:r>
            <w:r w:rsidR="00F06CE4" w:rsidRPr="00572692">
              <w:rPr>
                <w:lang w:val="en-US"/>
              </w:rPr>
              <w:t>rivate</w:t>
            </w:r>
          </w:p>
        </w:tc>
        <w:tc>
          <w:tcPr>
            <w:tcW w:w="1640" w:type="dxa"/>
          </w:tcPr>
          <w:p w:rsidR="0082662E" w:rsidRPr="00572692" w:rsidRDefault="0082662E" w:rsidP="00746A4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2662E" w:rsidRPr="00572692" w:rsidRDefault="0082662E" w:rsidP="00746A4B">
            <w:pPr>
              <w:pStyle w:val="BodyText"/>
              <w:spacing w:after="0"/>
            </w:pPr>
          </w:p>
        </w:tc>
      </w:tr>
    </w:tbl>
    <w:p w:rsidR="00EE5F97" w:rsidRPr="00572692" w:rsidRDefault="00EE5F97" w:rsidP="00EE5F97">
      <w:pPr>
        <w:pStyle w:val="Heading1"/>
        <w:numPr>
          <w:ilvl w:val="0"/>
          <w:numId w:val="0"/>
        </w:numPr>
      </w:pPr>
      <w:bookmarkStart w:id="6" w:name="_Toc167699050"/>
    </w:p>
    <w:p w:rsidR="00EE5F97" w:rsidRPr="00572692" w:rsidRDefault="00EE5F97" w:rsidP="00EE5F97">
      <w:pPr>
        <w:pStyle w:val="Heading3"/>
        <w:widowControl/>
        <w:spacing w:after="0"/>
      </w:pPr>
      <w:r w:rsidRPr="00572692">
        <w:t xml:space="preserve">Lớp </w:t>
      </w:r>
      <w:r w:rsidR="0086378D" w:rsidRPr="00572692">
        <w:rPr>
          <w:lang w:val="en-US"/>
        </w:rPr>
        <w:t>Hệ thống BookExchange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E5F97" w:rsidRPr="00572692" w:rsidTr="00467E7F">
        <w:tc>
          <w:tcPr>
            <w:tcW w:w="758" w:type="dxa"/>
          </w:tcPr>
          <w:p w:rsidR="00EE5F97" w:rsidRPr="00572692" w:rsidRDefault="00EE5F97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EE5F97" w:rsidRPr="00572692" w:rsidRDefault="00EE5F97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:rsidR="00EE5F97" w:rsidRPr="00572692" w:rsidRDefault="00EE5F97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EE5F97" w:rsidRPr="00572692" w:rsidRDefault="00EE5F97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EE5F97" w:rsidRPr="00572692" w:rsidRDefault="00EE5F97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EE5F97" w:rsidRPr="00572692" w:rsidTr="00467E7F">
        <w:tc>
          <w:tcPr>
            <w:tcW w:w="758" w:type="dxa"/>
          </w:tcPr>
          <w:p w:rsidR="00EE5F97" w:rsidRPr="00572692" w:rsidRDefault="00EE5F97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EE5F97" w:rsidRPr="00572692" w:rsidRDefault="0086378D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List Báo cáo</w:t>
            </w:r>
          </w:p>
        </w:tc>
        <w:tc>
          <w:tcPr>
            <w:tcW w:w="1566" w:type="dxa"/>
          </w:tcPr>
          <w:p w:rsidR="00EE5F97" w:rsidRPr="00572692" w:rsidRDefault="00EE5F97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E5F97" w:rsidRPr="00572692" w:rsidRDefault="00EE5F97" w:rsidP="00467E7F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E5F97" w:rsidRPr="00572692" w:rsidRDefault="0086378D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Các báo cáo chưa được xử lý trên hệ thống</w:t>
            </w:r>
          </w:p>
        </w:tc>
      </w:tr>
    </w:tbl>
    <w:p w:rsidR="00EE5F97" w:rsidRPr="00572692" w:rsidRDefault="00EE5F97" w:rsidP="00EE5F97"/>
    <w:p w:rsidR="000919CA" w:rsidRPr="00572692" w:rsidRDefault="000919CA" w:rsidP="000919CA">
      <w:pPr>
        <w:pStyle w:val="Heading3"/>
        <w:widowControl/>
        <w:spacing w:after="0"/>
      </w:pPr>
      <w:r w:rsidRPr="00572692">
        <w:t xml:space="preserve">Lớp </w:t>
      </w:r>
      <w:r w:rsidRPr="00572692">
        <w:rPr>
          <w:lang w:val="en-US"/>
        </w:rPr>
        <w:t>Báo cáo vi phạm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919CA" w:rsidRPr="00572692" w:rsidTr="00467E7F">
        <w:tc>
          <w:tcPr>
            <w:tcW w:w="758" w:type="dxa"/>
          </w:tcPr>
          <w:p w:rsidR="000919CA" w:rsidRPr="00572692" w:rsidRDefault="000919CA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STT</w:t>
            </w:r>
          </w:p>
        </w:tc>
        <w:tc>
          <w:tcPr>
            <w:tcW w:w="1966" w:type="dxa"/>
          </w:tcPr>
          <w:p w:rsidR="000919CA" w:rsidRPr="00572692" w:rsidRDefault="000919CA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Tên thuộc tính</w:t>
            </w:r>
          </w:p>
        </w:tc>
        <w:tc>
          <w:tcPr>
            <w:tcW w:w="1566" w:type="dxa"/>
          </w:tcPr>
          <w:p w:rsidR="000919CA" w:rsidRPr="00572692" w:rsidRDefault="000919CA" w:rsidP="0016266C">
            <w:pPr>
              <w:spacing w:line="360" w:lineRule="auto"/>
              <w:jc w:val="center"/>
              <w:rPr>
                <w:b/>
                <w:lang w:val="en-US"/>
              </w:rPr>
            </w:pPr>
            <w:r w:rsidRPr="00572692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0919CA" w:rsidRPr="00572692" w:rsidRDefault="000919CA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0919CA" w:rsidRPr="00572692" w:rsidRDefault="000919CA" w:rsidP="0016266C">
            <w:pPr>
              <w:spacing w:line="360" w:lineRule="auto"/>
              <w:jc w:val="center"/>
              <w:rPr>
                <w:b/>
              </w:rPr>
            </w:pPr>
            <w:r w:rsidRPr="00572692">
              <w:rPr>
                <w:b/>
              </w:rPr>
              <w:t>Ý nghĩa/ghi chú</w:t>
            </w:r>
          </w:p>
        </w:tc>
      </w:tr>
      <w:tr w:rsidR="00572692" w:rsidRPr="00572692" w:rsidTr="00467E7F">
        <w:tc>
          <w:tcPr>
            <w:tcW w:w="758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báo cáo</w:t>
            </w:r>
          </w:p>
        </w:tc>
        <w:tc>
          <w:tcPr>
            <w:tcW w:w="1566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919CA" w:rsidRPr="00572692" w:rsidRDefault="000919CA" w:rsidP="00467E7F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0919CA" w:rsidRPr="00572692" w:rsidTr="00467E7F">
        <w:tc>
          <w:tcPr>
            <w:tcW w:w="758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Người bị báo cáo</w:t>
            </w:r>
          </w:p>
        </w:tc>
        <w:tc>
          <w:tcPr>
            <w:tcW w:w="1566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919CA" w:rsidRPr="00572692" w:rsidRDefault="000919CA" w:rsidP="00467E7F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0919CA" w:rsidRPr="00572692" w:rsidTr="00467E7F">
        <w:tc>
          <w:tcPr>
            <w:tcW w:w="758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 xml:space="preserve">3 </w:t>
            </w:r>
          </w:p>
        </w:tc>
        <w:tc>
          <w:tcPr>
            <w:tcW w:w="1966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Nội dung báo cáo</w:t>
            </w:r>
          </w:p>
        </w:tc>
        <w:tc>
          <w:tcPr>
            <w:tcW w:w="1566" w:type="dxa"/>
          </w:tcPr>
          <w:p w:rsidR="000919CA" w:rsidRPr="00572692" w:rsidRDefault="00DE4440" w:rsidP="00467E7F">
            <w:pPr>
              <w:pStyle w:val="BodyText"/>
              <w:spacing w:after="0"/>
              <w:rPr>
                <w:lang w:val="en-US"/>
              </w:rPr>
            </w:pPr>
            <w:r w:rsidRPr="0057269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919CA" w:rsidRPr="00572692" w:rsidRDefault="000919CA" w:rsidP="00467E7F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919CA" w:rsidRPr="00572692" w:rsidRDefault="000919CA" w:rsidP="00467E7F">
            <w:pPr>
              <w:pStyle w:val="BodyText"/>
              <w:spacing w:after="0"/>
              <w:rPr>
                <w:lang w:val="en-US"/>
              </w:rPr>
            </w:pPr>
          </w:p>
        </w:tc>
      </w:tr>
      <w:bookmarkEnd w:id="6"/>
    </w:tbl>
    <w:p w:rsidR="00FD06E2" w:rsidRPr="00572692" w:rsidRDefault="00FD06E2" w:rsidP="00DF722C">
      <w:pPr>
        <w:pStyle w:val="Heading1"/>
        <w:numPr>
          <w:ilvl w:val="0"/>
          <w:numId w:val="0"/>
        </w:numPr>
      </w:pPr>
    </w:p>
    <w:sectPr w:rsidR="00FD06E2" w:rsidRPr="00572692" w:rsidSect="004C5580">
      <w:headerReference w:type="default" r:id="rId10"/>
      <w:footerReference w:type="default" r:id="rId11"/>
      <w:pgSz w:w="11907" w:h="16839" w:code="9"/>
      <w:pgMar w:top="1440" w:right="1197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ADF" w:rsidRDefault="00397ADF">
      <w:r>
        <w:separator/>
      </w:r>
    </w:p>
  </w:endnote>
  <w:endnote w:type="continuationSeparator" w:id="0">
    <w:p w:rsidR="00397ADF" w:rsidRDefault="0039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A4B" w:rsidRDefault="00746A4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746A4B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746A4B" w:rsidRPr="007A1DE8" w:rsidRDefault="00746A4B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12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746A4B" w:rsidRDefault="00746A4B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746A4B" w:rsidRPr="0037628A" w:rsidRDefault="00746A4B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ADF" w:rsidRDefault="00397ADF">
      <w:r>
        <w:separator/>
      </w:r>
    </w:p>
  </w:footnote>
  <w:footnote w:type="continuationSeparator" w:id="0">
    <w:p w:rsidR="00397ADF" w:rsidRDefault="00397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A4B" w:rsidRDefault="00746A4B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DE9DF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A4B" w:rsidRDefault="00746A4B" w:rsidP="00746ED1">
    <w:pPr>
      <w:pStyle w:val="Title"/>
      <w:rPr>
        <w:lang w:val="en-US"/>
      </w:rPr>
    </w:pPr>
  </w:p>
  <w:p w:rsidR="00746A4B" w:rsidRPr="003B1A2B" w:rsidRDefault="00746A4B" w:rsidP="00746ED1">
    <w:pPr>
      <w:rPr>
        <w:lang w:val="en-US"/>
      </w:rPr>
    </w:pPr>
  </w:p>
  <w:p w:rsidR="00746A4B" w:rsidRPr="00F53DBB" w:rsidRDefault="00746A4B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A4B" w:rsidRPr="0040293A" w:rsidRDefault="00746A4B" w:rsidP="00746ED1">
    <w:pPr>
      <w:pStyle w:val="Header"/>
      <w:rPr>
        <w:rFonts w:eastAsia="Tahoma"/>
      </w:rPr>
    </w:pPr>
  </w:p>
  <w:p w:rsidR="00746A4B" w:rsidRPr="00746ED1" w:rsidRDefault="00746A4B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A4B" w:rsidRDefault="00746A4B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746A4B" w:rsidRPr="004C5580" w:rsidTr="00746ED1">
      <w:tc>
        <w:tcPr>
          <w:tcW w:w="6623" w:type="dxa"/>
        </w:tcPr>
        <w:p w:rsidR="00746A4B" w:rsidRPr="004C5580" w:rsidRDefault="00746A4B" w:rsidP="00565DFE">
          <w:pPr>
            <w:pStyle w:val="Header"/>
            <w:rPr>
              <w:lang w:val="en-US"/>
            </w:rPr>
          </w:pPr>
          <w:r w:rsidRPr="004C5580">
            <w:rPr>
              <w:lang w:val="en-US"/>
            </w:rPr>
            <w:t>Website tủ sách online BookExchange</w:t>
          </w:r>
        </w:p>
      </w:tc>
      <w:tc>
        <w:tcPr>
          <w:tcW w:w="2620" w:type="dxa"/>
        </w:tcPr>
        <w:p w:rsidR="00746A4B" w:rsidRPr="004C5580" w:rsidRDefault="00746A4B" w:rsidP="00565DFE">
          <w:pPr>
            <w:pStyle w:val="Header"/>
            <w:rPr>
              <w:lang w:val="en-US"/>
            </w:rPr>
          </w:pPr>
          <w:r w:rsidRPr="004C5580">
            <w:rPr>
              <w:lang w:val="en-US"/>
            </w:rPr>
            <w:t>Phiên bản: 1.1</w:t>
          </w:r>
        </w:p>
      </w:tc>
    </w:tr>
    <w:tr w:rsidR="00746A4B" w:rsidRPr="004C5580" w:rsidTr="00746ED1">
      <w:trPr>
        <w:trHeight w:val="130"/>
      </w:trPr>
      <w:tc>
        <w:tcPr>
          <w:tcW w:w="6623" w:type="dxa"/>
        </w:tcPr>
        <w:p w:rsidR="00746A4B" w:rsidRPr="004C5580" w:rsidRDefault="00746A4B" w:rsidP="00565DFE">
          <w:pPr>
            <w:pStyle w:val="Header"/>
            <w:rPr>
              <w:lang w:val="en-US"/>
            </w:rPr>
          </w:pPr>
          <w:r w:rsidRPr="004C5580"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746A4B" w:rsidRPr="004C5580" w:rsidRDefault="00746A4B" w:rsidP="00565DFE">
          <w:pPr>
            <w:pStyle w:val="Header"/>
            <w:rPr>
              <w:lang w:val="en-US"/>
            </w:rPr>
          </w:pPr>
          <w:r w:rsidRPr="004C5580">
            <w:rPr>
              <w:lang w:val="en-US"/>
            </w:rPr>
            <w:t>Ngày: 25/05/2018</w:t>
          </w:r>
        </w:p>
      </w:tc>
    </w:tr>
  </w:tbl>
  <w:p w:rsidR="00746A4B" w:rsidRPr="0037628A" w:rsidRDefault="00746A4B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39C3"/>
    <w:rsid w:val="00024DF0"/>
    <w:rsid w:val="00051EB5"/>
    <w:rsid w:val="000919CA"/>
    <w:rsid w:val="00096D5A"/>
    <w:rsid w:val="000A087F"/>
    <w:rsid w:val="000A272D"/>
    <w:rsid w:val="000B2EA7"/>
    <w:rsid w:val="000C0CA8"/>
    <w:rsid w:val="000D59F4"/>
    <w:rsid w:val="000E1442"/>
    <w:rsid w:val="000E567E"/>
    <w:rsid w:val="00121202"/>
    <w:rsid w:val="001434CE"/>
    <w:rsid w:val="0016266C"/>
    <w:rsid w:val="00167F34"/>
    <w:rsid w:val="001A3901"/>
    <w:rsid w:val="001A6914"/>
    <w:rsid w:val="00213B43"/>
    <w:rsid w:val="00222167"/>
    <w:rsid w:val="00277C48"/>
    <w:rsid w:val="002A610F"/>
    <w:rsid w:val="002F273D"/>
    <w:rsid w:val="0032440A"/>
    <w:rsid w:val="00344B48"/>
    <w:rsid w:val="00362991"/>
    <w:rsid w:val="00363B6E"/>
    <w:rsid w:val="003761AC"/>
    <w:rsid w:val="0037628A"/>
    <w:rsid w:val="003947E5"/>
    <w:rsid w:val="00397ADF"/>
    <w:rsid w:val="003B6D89"/>
    <w:rsid w:val="003C4C0F"/>
    <w:rsid w:val="003F5073"/>
    <w:rsid w:val="004505A4"/>
    <w:rsid w:val="004540F1"/>
    <w:rsid w:val="0045494D"/>
    <w:rsid w:val="004A6BB7"/>
    <w:rsid w:val="004B7CC9"/>
    <w:rsid w:val="004C14C3"/>
    <w:rsid w:val="004C5580"/>
    <w:rsid w:val="005439AE"/>
    <w:rsid w:val="00562E67"/>
    <w:rsid w:val="00565DFE"/>
    <w:rsid w:val="00572692"/>
    <w:rsid w:val="0057432C"/>
    <w:rsid w:val="005A02B6"/>
    <w:rsid w:val="005E2817"/>
    <w:rsid w:val="005F3F51"/>
    <w:rsid w:val="006059B3"/>
    <w:rsid w:val="006711AF"/>
    <w:rsid w:val="00681CD0"/>
    <w:rsid w:val="006D266A"/>
    <w:rsid w:val="006F6944"/>
    <w:rsid w:val="00744953"/>
    <w:rsid w:val="00746A4B"/>
    <w:rsid w:val="00746ED1"/>
    <w:rsid w:val="00751440"/>
    <w:rsid w:val="00772D9E"/>
    <w:rsid w:val="007A1DE8"/>
    <w:rsid w:val="007C2079"/>
    <w:rsid w:val="0082662E"/>
    <w:rsid w:val="0086378D"/>
    <w:rsid w:val="00877E7E"/>
    <w:rsid w:val="008C3D97"/>
    <w:rsid w:val="008C7B8A"/>
    <w:rsid w:val="008F22E3"/>
    <w:rsid w:val="008F746C"/>
    <w:rsid w:val="008F7BA1"/>
    <w:rsid w:val="00924FFC"/>
    <w:rsid w:val="0093535E"/>
    <w:rsid w:val="00976D26"/>
    <w:rsid w:val="009F6D9F"/>
    <w:rsid w:val="00A122CE"/>
    <w:rsid w:val="00A95BE3"/>
    <w:rsid w:val="00AA30A6"/>
    <w:rsid w:val="00AA49C3"/>
    <w:rsid w:val="00AF05B3"/>
    <w:rsid w:val="00B04C4D"/>
    <w:rsid w:val="00B25120"/>
    <w:rsid w:val="00B62132"/>
    <w:rsid w:val="00B9220E"/>
    <w:rsid w:val="00BA0B99"/>
    <w:rsid w:val="00BD1F8A"/>
    <w:rsid w:val="00BF0DC9"/>
    <w:rsid w:val="00C107A7"/>
    <w:rsid w:val="00C122ED"/>
    <w:rsid w:val="00C161AA"/>
    <w:rsid w:val="00C929D6"/>
    <w:rsid w:val="00CE7D5B"/>
    <w:rsid w:val="00D24E39"/>
    <w:rsid w:val="00D25792"/>
    <w:rsid w:val="00D52AFF"/>
    <w:rsid w:val="00D53602"/>
    <w:rsid w:val="00DA2A6D"/>
    <w:rsid w:val="00DA3283"/>
    <w:rsid w:val="00DE001C"/>
    <w:rsid w:val="00DE4440"/>
    <w:rsid w:val="00DF722C"/>
    <w:rsid w:val="00E4286E"/>
    <w:rsid w:val="00E453AA"/>
    <w:rsid w:val="00EA758E"/>
    <w:rsid w:val="00ED12D2"/>
    <w:rsid w:val="00ED3427"/>
    <w:rsid w:val="00EE5F97"/>
    <w:rsid w:val="00F06CE4"/>
    <w:rsid w:val="00F176B8"/>
    <w:rsid w:val="00F21694"/>
    <w:rsid w:val="00F22516"/>
    <w:rsid w:val="00F37D27"/>
    <w:rsid w:val="00F41A01"/>
    <w:rsid w:val="00F66431"/>
    <w:rsid w:val="00FB6741"/>
    <w:rsid w:val="00FD06E2"/>
    <w:rsid w:val="00FD2D1A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11F6E"/>
  <w15:docId w15:val="{28A6C714-5EB7-40DF-80ED-72254E40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877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3801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Cao V. Dat</cp:lastModifiedBy>
  <cp:revision>58</cp:revision>
  <cp:lastPrinted>2013-12-07T15:57:00Z</cp:lastPrinted>
  <dcterms:created xsi:type="dcterms:W3CDTF">2018-04-13T15:50:00Z</dcterms:created>
  <dcterms:modified xsi:type="dcterms:W3CDTF">2018-06-11T14:43:00Z</dcterms:modified>
</cp:coreProperties>
</file>